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B1AD3" w14:textId="309E814E" w:rsidR="00A95AC9" w:rsidRPr="00B305A8" w:rsidRDefault="00EC0801" w:rsidP="00BE7A59">
      <w:pPr>
        <w:pStyle w:val="Heading1"/>
      </w:pPr>
      <w:r>
        <w:t xml:space="preserve">Anforderungen </w:t>
      </w:r>
      <w:proofErr w:type="spellStart"/>
      <w:r w:rsidR="00564010">
        <w:t>Baccarat</w:t>
      </w:r>
      <w:proofErr w:type="spellEnd"/>
    </w:p>
    <w:p w14:paraId="53B0E03A" w14:textId="77777777" w:rsidR="006B5DAE" w:rsidRPr="00B305A8" w:rsidRDefault="006B5DAE" w:rsidP="00A95A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B305A8" w14:paraId="19D75449" w14:textId="77777777" w:rsidTr="004C0ADD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4396E72A" w14:textId="77777777" w:rsidR="0022267B" w:rsidRPr="00B305A8" w:rsidRDefault="00A95AC9" w:rsidP="00FA0C37">
            <w:pPr>
              <w:rPr>
                <w:b/>
              </w:rPr>
            </w:pPr>
            <w:r w:rsidRPr="00B305A8">
              <w:rPr>
                <w:b/>
              </w:rPr>
              <w:t>Titel: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F2F04C9" w14:textId="0DEC9903" w:rsidR="0022267B" w:rsidRPr="00B305A8" w:rsidRDefault="00564010" w:rsidP="00FA0C37">
            <w:pPr>
              <w:rPr>
                <w:b/>
              </w:rPr>
            </w:pPr>
            <w:proofErr w:type="spellStart"/>
            <w:r>
              <w:rPr>
                <w:b/>
              </w:rPr>
              <w:t>Baccarat</w:t>
            </w:r>
            <w:proofErr w:type="spellEnd"/>
          </w:p>
        </w:tc>
      </w:tr>
      <w:tr w:rsidR="00A95AC9" w:rsidRPr="00B305A8" w14:paraId="73FB7976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4C93002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Modul: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6543C578" w14:textId="6F3893EA" w:rsidR="00A95AC9" w:rsidRPr="00B305A8" w:rsidRDefault="00EC0801" w:rsidP="002B74DE">
            <w:r>
              <w:t>IMS-Programmierwochen</w:t>
            </w:r>
          </w:p>
        </w:tc>
      </w:tr>
      <w:tr w:rsidR="00A95AC9" w:rsidRPr="00B305A8" w14:paraId="69518745" w14:textId="77777777" w:rsidTr="00882E2C">
        <w:tc>
          <w:tcPr>
            <w:tcW w:w="1944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116FA127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>Autor / Version:</w:t>
            </w:r>
          </w:p>
        </w:tc>
        <w:tc>
          <w:tcPr>
            <w:tcW w:w="7379" w:type="dxa"/>
            <w:shd w:val="clear" w:color="auto" w:fill="BFBFBF" w:themeFill="background1" w:themeFillShade="BF"/>
            <w:tcMar>
              <w:top w:w="85" w:type="dxa"/>
              <w:bottom w:w="85" w:type="dxa"/>
            </w:tcMar>
          </w:tcPr>
          <w:p w14:paraId="0285FD42" w14:textId="5E22C130" w:rsidR="00A95AC9" w:rsidRPr="00B305A8" w:rsidRDefault="00564010" w:rsidP="007310B6">
            <w:r>
              <w:t>Michael Schneider</w:t>
            </w:r>
            <w:r w:rsidR="0069193F">
              <w:t xml:space="preserve"> </w:t>
            </w:r>
            <w:r w:rsidR="008A01B7">
              <w:t xml:space="preserve">nach einer Vorlage von Manuel Bachofner </w:t>
            </w:r>
            <w:r w:rsidR="0069193F">
              <w:t>/ 1.0</w:t>
            </w:r>
          </w:p>
        </w:tc>
      </w:tr>
      <w:tr w:rsidR="00A95AC9" w:rsidRPr="00B305A8" w14:paraId="104E58B1" w14:textId="77777777" w:rsidTr="004C0ADD">
        <w:tc>
          <w:tcPr>
            <w:tcW w:w="1944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77BF480B" w14:textId="77777777" w:rsidR="00A95AC9" w:rsidRPr="00B305A8" w:rsidRDefault="00A95AC9" w:rsidP="007310B6">
            <w:pPr>
              <w:rPr>
                <w:b/>
              </w:rPr>
            </w:pPr>
            <w:r w:rsidRPr="00B305A8">
              <w:rPr>
                <w:b/>
              </w:rPr>
              <w:t xml:space="preserve">Hilfsmittel: </w:t>
            </w:r>
          </w:p>
        </w:tc>
        <w:tc>
          <w:tcPr>
            <w:tcW w:w="7379" w:type="dxa"/>
            <w:shd w:val="clear" w:color="auto" w:fill="FFFFFF" w:themeFill="background1"/>
            <w:tcMar>
              <w:top w:w="85" w:type="dxa"/>
              <w:bottom w:w="85" w:type="dxa"/>
            </w:tcMar>
          </w:tcPr>
          <w:p w14:paraId="003BC702" w14:textId="15BF036F" w:rsidR="003C65AD" w:rsidRPr="00B305A8" w:rsidRDefault="007310B6" w:rsidP="004665AC">
            <w:pPr>
              <w:ind w:left="360"/>
            </w:pPr>
            <w:r>
              <w:t>-</w:t>
            </w:r>
          </w:p>
        </w:tc>
      </w:tr>
    </w:tbl>
    <w:p w14:paraId="224B7CA9" w14:textId="6405AE9E" w:rsidR="00BE7A59" w:rsidRDefault="00BE7A59" w:rsidP="00BE7A59">
      <w:pPr>
        <w:pStyle w:val="Heading2"/>
      </w:pPr>
      <w:r w:rsidRPr="00B305A8">
        <w:t>Ausgangslage</w:t>
      </w:r>
    </w:p>
    <w:p w14:paraId="4908C568" w14:textId="08571F1D" w:rsidR="00EC0801" w:rsidRDefault="00564010" w:rsidP="00EC0801">
      <w:proofErr w:type="spellStart"/>
      <w:r>
        <w:t>Baccarat</w:t>
      </w:r>
      <w:proofErr w:type="spellEnd"/>
      <w:r>
        <w:t xml:space="preserve">, genauer die </w:t>
      </w:r>
      <w:proofErr w:type="spellStart"/>
      <w:r>
        <w:t>Chemin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Version, ist das Lieblingsspiel von James Bond</w:t>
      </w:r>
      <w:r w:rsidR="00EC0801">
        <w:t xml:space="preserve">. </w:t>
      </w:r>
    </w:p>
    <w:p w14:paraId="65EDE682" w14:textId="1FB6DC27" w:rsidR="00EC0801" w:rsidRDefault="00EC0801" w:rsidP="00EC0801"/>
    <w:p w14:paraId="45287758" w14:textId="3D1DD4D9" w:rsidR="00EC0801" w:rsidRDefault="00EC0801" w:rsidP="00EC0801">
      <w:r>
        <w:t xml:space="preserve">Das Ziel des Spiels ist es, durch Ziehen von Karten näher an </w:t>
      </w:r>
      <w:r w:rsidR="00564010">
        <w:t>9</w:t>
      </w:r>
      <w:r>
        <w:t xml:space="preserve"> heranzukommen als die Bank.</w:t>
      </w:r>
    </w:p>
    <w:p w14:paraId="5459294C" w14:textId="4955E8F2" w:rsidR="00EC0801" w:rsidRDefault="00EC0801" w:rsidP="00EC0801"/>
    <w:p w14:paraId="2010A65E" w14:textId="6694166B" w:rsidR="00F828D4" w:rsidRDefault="00564010" w:rsidP="00F828D4">
      <w:pPr>
        <w:keepNext/>
      </w:pPr>
      <w:r>
        <w:rPr>
          <w:noProof/>
          <w:lang w:eastAsia="de-CH"/>
        </w:rPr>
        <w:drawing>
          <wp:inline distT="0" distB="0" distL="0" distR="0" wp14:anchorId="42373AE0" wp14:editId="066833B3">
            <wp:extent cx="2857500" cy="2857500"/>
            <wp:effectExtent l="0" t="0" r="0" b="0"/>
            <wp:docPr id="3" name="Picture 3" descr="http://imoneyslots.com/images/pics-casino-games/baccarat-casino-royal-james-bo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oneyslots.com/images/pics-casino-games/baccarat-casino-royal-james-bon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661EE" w14:textId="5ABD8832" w:rsidR="00EC0801" w:rsidRPr="00564010" w:rsidRDefault="00F828D4" w:rsidP="00F828D4">
      <w:pPr>
        <w:pStyle w:val="Caption"/>
        <w:rPr>
          <w:lang w:val="fr-CH"/>
        </w:rPr>
      </w:pPr>
      <w:r w:rsidRPr="00564010">
        <w:rPr>
          <w:lang w:val="fr-CH"/>
        </w:rPr>
        <w:t>Quelle: https://www.spielbank.com.de/blackjack 04.07.17</w:t>
      </w:r>
    </w:p>
    <w:p w14:paraId="0F20999E" w14:textId="307012FF" w:rsidR="009A7B83" w:rsidRDefault="00EC0801" w:rsidP="00264F19">
      <w:pPr>
        <w:pStyle w:val="Heading2"/>
      </w:pPr>
      <w:r>
        <w:t>Anforderungen</w:t>
      </w:r>
    </w:p>
    <w:p w14:paraId="56959C46" w14:textId="77777777" w:rsidR="00264F19" w:rsidRPr="00264F19" w:rsidRDefault="00264F19" w:rsidP="00264F19"/>
    <w:p w14:paraId="51E8513C" w14:textId="7CB39CC0" w:rsidR="009A7B83" w:rsidRPr="004665AC" w:rsidRDefault="009A7B83" w:rsidP="00D05237">
      <w:pPr>
        <w:pStyle w:val="Heading3"/>
      </w:pPr>
      <w:r w:rsidRPr="004665AC">
        <w:t>User Story</w:t>
      </w:r>
      <w:r>
        <w:t xml:space="preserve"> 1</w:t>
      </w:r>
    </w:p>
    <w:p w14:paraId="58813C78" w14:textId="371873A0" w:rsidR="009A7B83" w:rsidRDefault="009A7B83" w:rsidP="009A7B83">
      <w:r>
        <w:t>Als Spieler möchte ich das Spiel starten</w:t>
      </w:r>
      <w:r w:rsidR="00376B81">
        <w:t>.</w:t>
      </w:r>
    </w:p>
    <w:p w14:paraId="70F9A0FB" w14:textId="77777777" w:rsidR="009A7B83" w:rsidRDefault="009A7B83" w:rsidP="009A7B83"/>
    <w:p w14:paraId="537BBE1D" w14:textId="48D70B63" w:rsidR="009A7B83" w:rsidRDefault="009A7B83" w:rsidP="009A7B83">
      <w:r>
        <w:t>Akzeptanzkriterien</w:t>
      </w:r>
    </w:p>
    <w:p w14:paraId="5D2DC4AE" w14:textId="32B28EBE" w:rsidR="009A7B83" w:rsidRDefault="009A7B83" w:rsidP="009A7B83">
      <w:pPr>
        <w:pStyle w:val="ListParagraph"/>
        <w:numPr>
          <w:ilvl w:val="0"/>
          <w:numId w:val="14"/>
        </w:numPr>
      </w:pPr>
      <w:r>
        <w:t>E</w:t>
      </w:r>
      <w:bookmarkStart w:id="0" w:name="_GoBack"/>
      <w:bookmarkEnd w:id="0"/>
      <w:r>
        <w:t>s ist eine Übersichtseite vorhanden</w:t>
      </w:r>
      <w:r w:rsidR="00376B81">
        <w:t>.</w:t>
      </w:r>
    </w:p>
    <w:p w14:paraId="0643FF57" w14:textId="18CE898C" w:rsidR="009A7B83" w:rsidRDefault="009A7B83" w:rsidP="009A7B83">
      <w:pPr>
        <w:pStyle w:val="ListParagraph"/>
        <w:numPr>
          <w:ilvl w:val="0"/>
          <w:numId w:val="14"/>
        </w:numPr>
      </w:pPr>
      <w:r>
        <w:t>Die Übersichtsseite enthält den Titel des Spiels</w:t>
      </w:r>
      <w:r w:rsidR="00376B81">
        <w:t>.</w:t>
      </w:r>
    </w:p>
    <w:p w14:paraId="01E3DE0F" w14:textId="25FF4828" w:rsidR="009A7B83" w:rsidRDefault="009A7B83" w:rsidP="009A7B83">
      <w:pPr>
        <w:pStyle w:val="ListParagraph"/>
        <w:numPr>
          <w:ilvl w:val="0"/>
          <w:numId w:val="14"/>
        </w:numPr>
      </w:pPr>
      <w:r>
        <w:t>Die Übersichtsseite enthält den aktuellen Kontostand.</w:t>
      </w:r>
    </w:p>
    <w:p w14:paraId="7629AAF3" w14:textId="4C3DDB90" w:rsidR="009A7B83" w:rsidRDefault="009A7B83" w:rsidP="009A7B83">
      <w:pPr>
        <w:pStyle w:val="ListParagraph"/>
        <w:numPr>
          <w:ilvl w:val="0"/>
          <w:numId w:val="14"/>
        </w:numPr>
      </w:pPr>
      <w:r>
        <w:t>Mit Klick auf einen Button wird das Spiel gestartet.</w:t>
      </w:r>
    </w:p>
    <w:p w14:paraId="7C1D13B4" w14:textId="78EF56D3" w:rsidR="007310B6" w:rsidRDefault="007310B6" w:rsidP="007310B6">
      <w:pPr>
        <w:pStyle w:val="ListParagraph"/>
      </w:pPr>
    </w:p>
    <w:p w14:paraId="10E2E061" w14:textId="6AC6A94D" w:rsidR="003B1CD3" w:rsidRDefault="003B1CD3" w:rsidP="007310B6">
      <w:pPr>
        <w:pStyle w:val="ListParagraph"/>
      </w:pPr>
    </w:p>
    <w:p w14:paraId="6259D46C" w14:textId="2B373157" w:rsidR="003B1CD3" w:rsidRDefault="003B1CD3" w:rsidP="007310B6">
      <w:pPr>
        <w:pStyle w:val="ListParagraph"/>
      </w:pPr>
    </w:p>
    <w:p w14:paraId="7F6CA4FA" w14:textId="06020AE0" w:rsidR="003B1CD3" w:rsidRDefault="003B1CD3" w:rsidP="007310B6">
      <w:pPr>
        <w:pStyle w:val="ListParagraph"/>
      </w:pPr>
    </w:p>
    <w:p w14:paraId="1767F730" w14:textId="0A82AEAD" w:rsidR="003B1CD3" w:rsidRDefault="003B1CD3" w:rsidP="007310B6">
      <w:pPr>
        <w:pStyle w:val="ListParagraph"/>
      </w:pPr>
    </w:p>
    <w:p w14:paraId="5273EC34" w14:textId="77777777" w:rsidR="003B1CD3" w:rsidRDefault="003B1CD3" w:rsidP="007310B6">
      <w:pPr>
        <w:pStyle w:val="ListParagraph"/>
      </w:pPr>
    </w:p>
    <w:p w14:paraId="1B0F3639" w14:textId="7D65BBBA" w:rsidR="009A7B83" w:rsidRPr="009A7B83" w:rsidRDefault="009A7B83" w:rsidP="00D05237">
      <w:pPr>
        <w:pStyle w:val="Heading3"/>
      </w:pPr>
      <w:r w:rsidRPr="009A7B83">
        <w:lastRenderedPageBreak/>
        <w:t xml:space="preserve">User Story 2 </w:t>
      </w:r>
    </w:p>
    <w:p w14:paraId="42DFD045" w14:textId="43B559D5" w:rsidR="009A7B83" w:rsidRDefault="009A7B83" w:rsidP="009A7B83">
      <w:pPr>
        <w:pStyle w:val="ListParagraph"/>
        <w:ind w:left="0"/>
      </w:pPr>
      <w:r>
        <w:t xml:space="preserve">Als Spieler möchte ich eine Übersicht über den aktuellen Spielstand haben. </w:t>
      </w:r>
    </w:p>
    <w:p w14:paraId="1F4421A3" w14:textId="5C1C5FE2" w:rsidR="009A7B83" w:rsidRDefault="009A7B83" w:rsidP="009A7B83">
      <w:pPr>
        <w:pStyle w:val="ListParagraph"/>
        <w:ind w:left="0"/>
      </w:pPr>
    </w:p>
    <w:p w14:paraId="47974A00" w14:textId="3DD62116" w:rsidR="009A7B83" w:rsidRDefault="009A7B83" w:rsidP="009A7B83">
      <w:pPr>
        <w:pStyle w:val="ListParagraph"/>
        <w:ind w:left="0"/>
      </w:pPr>
      <w:r>
        <w:t>Akzeptanzkriterien</w:t>
      </w:r>
    </w:p>
    <w:p w14:paraId="5AC02142" w14:textId="51F7B843" w:rsidR="009A7B83" w:rsidRDefault="009A7B83" w:rsidP="009A7B83">
      <w:pPr>
        <w:pStyle w:val="ListParagraph"/>
        <w:numPr>
          <w:ilvl w:val="0"/>
          <w:numId w:val="15"/>
        </w:numPr>
      </w:pPr>
      <w:r>
        <w:t>Die gezogenen Karten des Spielers werden dargestellt</w:t>
      </w:r>
      <w:r w:rsidR="00376B81">
        <w:t>.</w:t>
      </w:r>
    </w:p>
    <w:p w14:paraId="2764BA02" w14:textId="7FE20D5C" w:rsidR="00D05237" w:rsidRDefault="00D05237" w:rsidP="009A7B83">
      <w:pPr>
        <w:pStyle w:val="ListParagraph"/>
        <w:numPr>
          <w:ilvl w:val="0"/>
          <w:numId w:val="15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dargestellt.</w:t>
      </w:r>
    </w:p>
    <w:p w14:paraId="2612F9CD" w14:textId="0BB806B8" w:rsidR="009A7B83" w:rsidRDefault="009A7B83" w:rsidP="009A7B83">
      <w:pPr>
        <w:pStyle w:val="ListParagraph"/>
        <w:numPr>
          <w:ilvl w:val="0"/>
          <w:numId w:val="15"/>
        </w:numPr>
      </w:pPr>
      <w:r>
        <w:t>Der eingesetzte Betrag wird angezeigt</w:t>
      </w:r>
      <w:r w:rsidR="00376B81">
        <w:t>.</w:t>
      </w:r>
    </w:p>
    <w:p w14:paraId="5C16E046" w14:textId="418D7B6F" w:rsidR="009A7B83" w:rsidRDefault="009A7B83" w:rsidP="009A7B83">
      <w:pPr>
        <w:pStyle w:val="ListParagraph"/>
        <w:numPr>
          <w:ilvl w:val="0"/>
          <w:numId w:val="15"/>
        </w:numPr>
      </w:pPr>
      <w:r>
        <w:t xml:space="preserve">Der </w:t>
      </w:r>
      <w:r w:rsidR="00376B81">
        <w:t xml:space="preserve">aktuelle </w:t>
      </w:r>
      <w:r>
        <w:t>Kontostand wird angezeigt.</w:t>
      </w:r>
    </w:p>
    <w:p w14:paraId="6BC522C5" w14:textId="54C3127C" w:rsidR="00376B81" w:rsidRDefault="00376B81" w:rsidP="009A7B83">
      <w:pPr>
        <w:pStyle w:val="ListParagraph"/>
        <w:numPr>
          <w:ilvl w:val="0"/>
          <w:numId w:val="15"/>
        </w:numPr>
      </w:pPr>
      <w:r>
        <w:t>Es kann</w:t>
      </w:r>
      <w:r w:rsidR="00564010">
        <w:t>, wenn es die Regeln erlauben,</w:t>
      </w:r>
      <w:r>
        <w:t xml:space="preserve"> gewählt werden</w:t>
      </w:r>
      <w:r w:rsidR="00CB7D12">
        <w:t>,</w:t>
      </w:r>
      <w:r>
        <w:t xml:space="preserve"> ob eine weitere Karte gezogen wird oder nicht.</w:t>
      </w:r>
    </w:p>
    <w:p w14:paraId="6E300AFE" w14:textId="77777777" w:rsidR="009A7B83" w:rsidRDefault="009A7B83" w:rsidP="009A7B83">
      <w:pPr>
        <w:pStyle w:val="ListParagraph"/>
        <w:ind w:left="0"/>
      </w:pPr>
    </w:p>
    <w:p w14:paraId="556BECE4" w14:textId="0F620B6A" w:rsidR="00EC0801" w:rsidRPr="004665AC" w:rsidRDefault="00EC0801" w:rsidP="00D05237">
      <w:pPr>
        <w:pStyle w:val="Heading3"/>
      </w:pPr>
      <w:r w:rsidRPr="004665AC">
        <w:t xml:space="preserve">User Story </w:t>
      </w:r>
      <w:r w:rsidR="009A7B83">
        <w:t>3</w:t>
      </w:r>
    </w:p>
    <w:p w14:paraId="061D33A7" w14:textId="035EECFF" w:rsidR="00EC0801" w:rsidRDefault="00EC0801" w:rsidP="00EC0801">
      <w:r>
        <w:t xml:space="preserve">Als Spieler möchte ich </w:t>
      </w:r>
      <w:r w:rsidR="00175D5B">
        <w:t xml:space="preserve">zu Beginn des Spiels </w:t>
      </w:r>
      <w:r>
        <w:t>einen Betrag setzen</w:t>
      </w:r>
      <w:r w:rsidR="00175D5B">
        <w:t>.</w:t>
      </w:r>
    </w:p>
    <w:p w14:paraId="0417C05F" w14:textId="77777777" w:rsidR="002C0994" w:rsidRDefault="002C0994" w:rsidP="00EC0801"/>
    <w:p w14:paraId="0356E4AC" w14:textId="24FC74C0" w:rsidR="00EC0801" w:rsidRDefault="00EC0801" w:rsidP="00EC0801">
      <w:r>
        <w:t>Akzeptanzkriterien</w:t>
      </w:r>
    </w:p>
    <w:p w14:paraId="145EE625" w14:textId="173919D2" w:rsidR="00175D5B" w:rsidRDefault="00175D5B" w:rsidP="00175D5B">
      <w:pPr>
        <w:pStyle w:val="ListParagraph"/>
        <w:numPr>
          <w:ilvl w:val="0"/>
          <w:numId w:val="12"/>
        </w:numPr>
      </w:pPr>
      <w:r>
        <w:t>Es kann ein Betrag ausgewählt werden.</w:t>
      </w:r>
    </w:p>
    <w:p w14:paraId="62410076" w14:textId="29B4B3B5" w:rsidR="00EC0801" w:rsidRDefault="00EC0801" w:rsidP="00EC0801">
      <w:pPr>
        <w:pStyle w:val="ListParagraph"/>
        <w:numPr>
          <w:ilvl w:val="0"/>
          <w:numId w:val="12"/>
        </w:numPr>
      </w:pPr>
      <w:r>
        <w:t>Der Betrag wird meinem Konto abgezogen.</w:t>
      </w:r>
    </w:p>
    <w:p w14:paraId="525301D9" w14:textId="4A125A9A" w:rsidR="002C0994" w:rsidRDefault="00EC0801" w:rsidP="00EC0801">
      <w:pPr>
        <w:pStyle w:val="ListParagraph"/>
        <w:numPr>
          <w:ilvl w:val="0"/>
          <w:numId w:val="12"/>
        </w:numPr>
      </w:pPr>
      <w:r>
        <w:t>Der Betrag</w:t>
      </w:r>
      <w:r w:rsidR="00C8213E">
        <w:t xml:space="preserve"> muss</w:t>
      </w:r>
      <w:r>
        <w:t xml:space="preserve"> ganz</w:t>
      </w:r>
      <w:r w:rsidR="002C0994">
        <w:t>z</w:t>
      </w:r>
      <w:r>
        <w:t>ahlig</w:t>
      </w:r>
      <w:r w:rsidR="002C0994">
        <w:t xml:space="preserve"> sein</w:t>
      </w:r>
      <w:r w:rsidR="00376B81">
        <w:t>.</w:t>
      </w:r>
    </w:p>
    <w:p w14:paraId="5F8B462C" w14:textId="2BDB3DE2" w:rsidR="002C0994" w:rsidRDefault="002C0994" w:rsidP="00EC0801">
      <w:pPr>
        <w:pStyle w:val="ListParagraph"/>
        <w:numPr>
          <w:ilvl w:val="0"/>
          <w:numId w:val="12"/>
        </w:numPr>
      </w:pPr>
      <w:r>
        <w:t xml:space="preserve">Der Betrag muss </w:t>
      </w:r>
      <w:r w:rsidR="00EC0801">
        <w:t xml:space="preserve">grösser als Null </w:t>
      </w:r>
      <w:r>
        <w:t>sein</w:t>
      </w:r>
      <w:r w:rsidR="00376B81">
        <w:t>.</w:t>
      </w:r>
    </w:p>
    <w:p w14:paraId="1A8F0D81" w14:textId="255904DF" w:rsidR="009A7B83" w:rsidRDefault="002C0994" w:rsidP="002C0994">
      <w:pPr>
        <w:pStyle w:val="ListParagraph"/>
        <w:numPr>
          <w:ilvl w:val="0"/>
          <w:numId w:val="12"/>
        </w:numPr>
      </w:pPr>
      <w:r>
        <w:t>Der Betrag darf nicht grösser als das Guthaben auf dem Konto sein.</w:t>
      </w:r>
    </w:p>
    <w:p w14:paraId="631CA8D0" w14:textId="43D5F344" w:rsidR="009A7B83" w:rsidRDefault="009A7B83" w:rsidP="009A7B83"/>
    <w:p w14:paraId="093F0331" w14:textId="750329AC" w:rsidR="009A7B83" w:rsidRPr="004665AC" w:rsidRDefault="009A7B83" w:rsidP="00D05237">
      <w:pPr>
        <w:pStyle w:val="Heading3"/>
      </w:pPr>
      <w:r w:rsidRPr="004665AC">
        <w:t>User Story</w:t>
      </w:r>
      <w:r>
        <w:t xml:space="preserve"> </w:t>
      </w:r>
      <w:r w:rsidR="000A2776">
        <w:t>4</w:t>
      </w:r>
    </w:p>
    <w:p w14:paraId="01E25571" w14:textId="2E5DFAFC" w:rsidR="009A7B83" w:rsidRDefault="009A7B83" w:rsidP="009A7B83">
      <w:r>
        <w:t xml:space="preserve">Als Spieler möchte ich </w:t>
      </w:r>
      <w:r w:rsidR="007F40EE">
        <w:t>die ersten beiden</w:t>
      </w:r>
      <w:r>
        <w:t xml:space="preserve"> Karte</w:t>
      </w:r>
      <w:r w:rsidR="008A01B7">
        <w:t>n</w:t>
      </w:r>
      <w:r>
        <w:t xml:space="preserve"> ziehen.</w:t>
      </w:r>
    </w:p>
    <w:p w14:paraId="14108AE2" w14:textId="02473E16" w:rsidR="009A7B83" w:rsidRDefault="009A7B83" w:rsidP="009A7B83"/>
    <w:p w14:paraId="7B37F64F" w14:textId="4A213A7B" w:rsidR="00175D5B" w:rsidRDefault="009A7B83" w:rsidP="00F828D4">
      <w:r>
        <w:t>Akzeptanzkriterien</w:t>
      </w:r>
    </w:p>
    <w:p w14:paraId="777B4C39" w14:textId="52AA2064" w:rsidR="00175D5B" w:rsidRDefault="00175D5B" w:rsidP="00175D5B">
      <w:pPr>
        <w:pStyle w:val="ListParagraph"/>
        <w:numPr>
          <w:ilvl w:val="0"/>
          <w:numId w:val="16"/>
        </w:numPr>
      </w:pPr>
      <w:r>
        <w:t xml:space="preserve">Der Spieler kann </w:t>
      </w:r>
      <w:r w:rsidR="00DF5B5A">
        <w:t>die ersten beiden</w:t>
      </w:r>
      <w:r>
        <w:t xml:space="preserve"> Karte</w:t>
      </w:r>
      <w:r w:rsidR="00DF5B5A">
        <w:t>n</w:t>
      </w:r>
      <w:r>
        <w:t xml:space="preserve"> ziehen.</w:t>
      </w:r>
    </w:p>
    <w:p w14:paraId="79EC5198" w14:textId="40522986" w:rsidR="00175D5B" w:rsidRDefault="00175D5B" w:rsidP="00175D5B">
      <w:pPr>
        <w:pStyle w:val="ListParagraph"/>
        <w:numPr>
          <w:ilvl w:val="0"/>
          <w:numId w:val="16"/>
        </w:numPr>
      </w:pPr>
      <w:r>
        <w:t>Die gezogenen Karten des Spielers werden angezeigt.</w:t>
      </w:r>
    </w:p>
    <w:p w14:paraId="16D316BA" w14:textId="5887B595" w:rsidR="00175D5B" w:rsidRDefault="00175D5B" w:rsidP="00175D5B">
      <w:pPr>
        <w:pStyle w:val="ListParagraph"/>
        <w:numPr>
          <w:ilvl w:val="0"/>
          <w:numId w:val="16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angezeigt.</w:t>
      </w:r>
    </w:p>
    <w:p w14:paraId="1D9BA57C" w14:textId="30004E92" w:rsidR="00175D5B" w:rsidRDefault="00175D5B" w:rsidP="00175D5B">
      <w:pPr>
        <w:pStyle w:val="ListParagraph"/>
        <w:numPr>
          <w:ilvl w:val="0"/>
          <w:numId w:val="16"/>
        </w:numPr>
      </w:pPr>
      <w:r>
        <w:t>Wenn das Spiel verloren wurde wird eine Meldung angezeigt.</w:t>
      </w:r>
    </w:p>
    <w:p w14:paraId="7AAFAD18" w14:textId="32A48F6E" w:rsidR="00F828D4" w:rsidRDefault="00F828D4" w:rsidP="00F828D4">
      <w:pPr>
        <w:pStyle w:val="ListParagraph"/>
        <w:numPr>
          <w:ilvl w:val="0"/>
          <w:numId w:val="16"/>
        </w:numPr>
      </w:pPr>
      <w:r>
        <w:t>Wenn das Spiel gewonnen wurde wird eine Meldung angezeigt.</w:t>
      </w:r>
    </w:p>
    <w:p w14:paraId="6E1F3F6E" w14:textId="187A547D" w:rsidR="00175D5B" w:rsidRDefault="00175D5B" w:rsidP="00F828D4">
      <w:pPr>
        <w:pStyle w:val="ListParagraph"/>
        <w:numPr>
          <w:ilvl w:val="0"/>
          <w:numId w:val="16"/>
        </w:numPr>
      </w:pPr>
      <w:r>
        <w:t>Alle gezogenen Karten kommen aus einem gemischten, endlichen Kartenstapel.</w:t>
      </w:r>
    </w:p>
    <w:p w14:paraId="035838C5" w14:textId="41DBE911" w:rsidR="009A7B83" w:rsidRDefault="009A7B83" w:rsidP="00BE4179"/>
    <w:p w14:paraId="1DFC610A" w14:textId="23A4CDCC" w:rsidR="00BE4179" w:rsidRPr="004665AC" w:rsidRDefault="00BE4179" w:rsidP="00BE4179">
      <w:pPr>
        <w:pStyle w:val="Heading3"/>
      </w:pPr>
      <w:r w:rsidRPr="004665AC">
        <w:t>User Story</w:t>
      </w:r>
      <w:r>
        <w:t xml:space="preserve"> 5</w:t>
      </w:r>
    </w:p>
    <w:p w14:paraId="762385FC" w14:textId="778235B0" w:rsidR="00BE4179" w:rsidRDefault="00BE4179" w:rsidP="00BE4179">
      <w:r>
        <w:t>Als Spieler möchte ich zusätzliche Karten ziehen.</w:t>
      </w:r>
    </w:p>
    <w:p w14:paraId="4BD80E15" w14:textId="77777777" w:rsidR="00BE4179" w:rsidRDefault="00BE4179" w:rsidP="00BE4179"/>
    <w:p w14:paraId="3AA10715" w14:textId="77777777" w:rsidR="00BE4179" w:rsidRDefault="00BE4179" w:rsidP="00BE4179">
      <w:r>
        <w:t>Akzeptanzkriterien</w:t>
      </w:r>
    </w:p>
    <w:p w14:paraId="4E998718" w14:textId="19E778D8" w:rsidR="00BE4179" w:rsidRDefault="00BE4179" w:rsidP="00BE4179">
      <w:pPr>
        <w:pStyle w:val="ListParagraph"/>
        <w:numPr>
          <w:ilvl w:val="0"/>
          <w:numId w:val="16"/>
        </w:numPr>
      </w:pPr>
      <w:r>
        <w:t>Wenn es die Regeln erlauben, kann der Spieler eine weitere Karte ziehen.</w:t>
      </w:r>
    </w:p>
    <w:p w14:paraId="72E09515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Die gezogenen Karten des Spielers werden angezeigt.</w:t>
      </w:r>
    </w:p>
    <w:p w14:paraId="2CC44004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 xml:space="preserve">Die gezogenen Karten des </w:t>
      </w:r>
      <w:proofErr w:type="spellStart"/>
      <w:r>
        <w:t>Groupiers</w:t>
      </w:r>
      <w:proofErr w:type="spellEnd"/>
      <w:r>
        <w:t xml:space="preserve"> werden angezeigt.</w:t>
      </w:r>
    </w:p>
    <w:p w14:paraId="7FD896D1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Wenn das Spiel verloren wurde wird eine Meldung angezeigt.</w:t>
      </w:r>
    </w:p>
    <w:p w14:paraId="331EC710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Wenn das Spiel gewonnen wurde wird eine Meldung angezeigt.</w:t>
      </w:r>
    </w:p>
    <w:p w14:paraId="3EC78375" w14:textId="77777777" w:rsidR="00BE4179" w:rsidRDefault="00BE4179" w:rsidP="00BE4179">
      <w:pPr>
        <w:pStyle w:val="ListParagraph"/>
        <w:numPr>
          <w:ilvl w:val="0"/>
          <w:numId w:val="16"/>
        </w:numPr>
      </w:pPr>
      <w:r>
        <w:t>Alle gezogenen Karten kommen aus einem gemischten, endlichen Kartenstapel.</w:t>
      </w:r>
    </w:p>
    <w:p w14:paraId="2C891342" w14:textId="77777777" w:rsidR="00BE4179" w:rsidRDefault="00BE4179" w:rsidP="00BE4179"/>
    <w:p w14:paraId="173696C2" w14:textId="32628A0A" w:rsidR="00EC0801" w:rsidRPr="004665AC" w:rsidRDefault="004665AC" w:rsidP="00D05237">
      <w:pPr>
        <w:pStyle w:val="Heading3"/>
      </w:pPr>
      <w:r w:rsidRPr="004665AC">
        <w:t>User Story</w:t>
      </w:r>
      <w:r w:rsidR="00BE4179">
        <w:t xml:space="preserve"> 6</w:t>
      </w:r>
    </w:p>
    <w:p w14:paraId="106E2D89" w14:textId="46493F0C" w:rsidR="00EC0801" w:rsidRDefault="00EC0801" w:rsidP="00EC0801">
      <w:r>
        <w:t>Als Spiel</w:t>
      </w:r>
      <w:r w:rsidR="004665AC">
        <w:t>er möchte ich beim Gewinn des Spiels meinen Kontostand erhöht haben.</w:t>
      </w:r>
    </w:p>
    <w:p w14:paraId="03048143" w14:textId="1CA93363" w:rsidR="004665AC" w:rsidRDefault="004665AC" w:rsidP="00EC0801"/>
    <w:p w14:paraId="44A1D733" w14:textId="5D2A406C" w:rsidR="004665AC" w:rsidRDefault="004665AC" w:rsidP="00EC0801">
      <w:r w:rsidRPr="004665AC">
        <w:t>Akzeptanzkriterien</w:t>
      </w:r>
    </w:p>
    <w:p w14:paraId="38F64D32" w14:textId="518E3719" w:rsidR="004665AC" w:rsidRDefault="004665AC" w:rsidP="00373B77">
      <w:pPr>
        <w:pStyle w:val="ListParagraph"/>
        <w:numPr>
          <w:ilvl w:val="0"/>
          <w:numId w:val="13"/>
        </w:numPr>
      </w:pPr>
      <w:r>
        <w:t xml:space="preserve">Gewinnt der Spieler </w:t>
      </w:r>
      <w:r w:rsidR="004C3F96">
        <w:t>mit Black Jack</w:t>
      </w:r>
      <w:r>
        <w:t>, wird der von ihm eingesetzte Betrag im Verhältnis 3:2 ausgezahlt.</w:t>
      </w:r>
    </w:p>
    <w:p w14:paraId="79AF1AB7" w14:textId="488DF397" w:rsidR="004665AC" w:rsidRDefault="00A236DE" w:rsidP="00373B77">
      <w:pPr>
        <w:pStyle w:val="ListParagraph"/>
        <w:numPr>
          <w:ilvl w:val="0"/>
          <w:numId w:val="13"/>
        </w:numPr>
      </w:pPr>
      <w:r>
        <w:lastRenderedPageBreak/>
        <w:t xml:space="preserve">Gewinnt der Spieler </w:t>
      </w:r>
      <w:r w:rsidR="0020448A">
        <w:t>nicht mit Black Jack</w:t>
      </w:r>
      <w:r>
        <w:t>, so wird ihm der eingesetzte Betrag verdoppelt und ausgezahlt.</w:t>
      </w:r>
    </w:p>
    <w:p w14:paraId="1632008E" w14:textId="07AC9042" w:rsidR="00A236DE" w:rsidRDefault="00373B77" w:rsidP="00F828D4">
      <w:pPr>
        <w:pStyle w:val="ListParagraph"/>
        <w:numPr>
          <w:ilvl w:val="0"/>
          <w:numId w:val="13"/>
        </w:numPr>
      </w:pPr>
      <w:r>
        <w:t xml:space="preserve">Der gewonnene Betrag </w:t>
      </w:r>
      <w:r w:rsidR="009A7B83">
        <w:t xml:space="preserve">sowie der neue Kontostand </w:t>
      </w:r>
      <w:r w:rsidR="00D05237">
        <w:t>werden</w:t>
      </w:r>
      <w:r w:rsidR="009A7B83">
        <w:t xml:space="preserve"> angezeigt.</w:t>
      </w:r>
    </w:p>
    <w:p w14:paraId="1BA90863" w14:textId="4A7392A5" w:rsidR="00F828D4" w:rsidRDefault="00F828D4" w:rsidP="00F828D4"/>
    <w:p w14:paraId="053DC312" w14:textId="4DF1698C" w:rsidR="00672682" w:rsidRPr="00F828D4" w:rsidRDefault="00BE4179" w:rsidP="00672682">
      <w:pPr>
        <w:pStyle w:val="Heading3"/>
      </w:pPr>
      <w:r>
        <w:t>User Story 7</w:t>
      </w:r>
    </w:p>
    <w:p w14:paraId="2D714E2D" w14:textId="04CF9258" w:rsidR="00672682" w:rsidRDefault="00672682" w:rsidP="00672682">
      <w:r>
        <w:t>Als Spieler möchte ich beim Unentschieden meinen eingesetzten Betrag nicht verlieren</w:t>
      </w:r>
      <w:r w:rsidR="007D315F">
        <w:t>.</w:t>
      </w:r>
    </w:p>
    <w:p w14:paraId="6ED0D682" w14:textId="77777777" w:rsidR="00672682" w:rsidRDefault="00672682" w:rsidP="00672682"/>
    <w:p w14:paraId="5CC221FA" w14:textId="77777777" w:rsidR="00672682" w:rsidRDefault="00672682" w:rsidP="00672682">
      <w:r>
        <w:t>Akzeptanzkriterien</w:t>
      </w:r>
    </w:p>
    <w:p w14:paraId="3B62044A" w14:textId="2B9036BD" w:rsidR="00672682" w:rsidRDefault="00672682" w:rsidP="00672682">
      <w:pPr>
        <w:pStyle w:val="ListParagraph"/>
        <w:numPr>
          <w:ilvl w:val="0"/>
          <w:numId w:val="17"/>
        </w:numPr>
      </w:pPr>
      <w:r>
        <w:t>Beim Unentschieden erscheint eine Meldung</w:t>
      </w:r>
      <w:r w:rsidR="0069193F">
        <w:t>.</w:t>
      </w:r>
    </w:p>
    <w:p w14:paraId="4ECDAB1E" w14:textId="7EC22A80" w:rsidR="00672682" w:rsidRDefault="00672682" w:rsidP="00F828D4">
      <w:pPr>
        <w:pStyle w:val="ListParagraph"/>
        <w:numPr>
          <w:ilvl w:val="0"/>
          <w:numId w:val="17"/>
        </w:numPr>
      </w:pPr>
      <w:r>
        <w:t>Beim Unentschieden wird der eingesetzte Betrag wieder auf das Konto gezahlt</w:t>
      </w:r>
      <w:r w:rsidR="00C051EA">
        <w:t>.</w:t>
      </w:r>
    </w:p>
    <w:p w14:paraId="79E56FF3" w14:textId="5BC6AF10" w:rsidR="00C051EA" w:rsidRDefault="00C051EA" w:rsidP="00F828D4">
      <w:pPr>
        <w:pStyle w:val="ListParagraph"/>
        <w:numPr>
          <w:ilvl w:val="0"/>
          <w:numId w:val="17"/>
        </w:numPr>
      </w:pPr>
      <w:r>
        <w:t xml:space="preserve">Beim </w:t>
      </w:r>
      <w:r w:rsidR="00854AF4">
        <w:t>Bestätigen der Meldung kann das Spiel neu gestartet werden.</w:t>
      </w:r>
    </w:p>
    <w:p w14:paraId="23F239DF" w14:textId="43907C5E" w:rsidR="00672682" w:rsidRDefault="00672682" w:rsidP="00F828D4"/>
    <w:p w14:paraId="18FFFCA1" w14:textId="13123B5C" w:rsidR="00C8213E" w:rsidRDefault="00C8213E" w:rsidP="00C8213E">
      <w:pPr>
        <w:pStyle w:val="Heading3"/>
      </w:pPr>
      <w:r>
        <w:t xml:space="preserve">User </w:t>
      </w:r>
      <w:r w:rsidRPr="00C8213E">
        <w:t>Story</w:t>
      </w:r>
      <w:r w:rsidR="00BE4179">
        <w:t xml:space="preserve"> 8</w:t>
      </w:r>
    </w:p>
    <w:p w14:paraId="0E5208F1" w14:textId="4CDE3545" w:rsidR="00C8213E" w:rsidRDefault="00C8213E" w:rsidP="00F828D4">
      <w:r>
        <w:t>Als Spieler möchte ich beim Verlieren des Spiels meinen Einsatz verlieren.</w:t>
      </w:r>
    </w:p>
    <w:p w14:paraId="03AE72F5" w14:textId="7AA82268" w:rsidR="00C8213E" w:rsidRDefault="00C8213E" w:rsidP="00F828D4"/>
    <w:p w14:paraId="1F3CDDC7" w14:textId="3070FB25" w:rsidR="00C8213E" w:rsidRDefault="00C8213E" w:rsidP="00F828D4">
      <w:r>
        <w:t>Akzeptanzkriterien</w:t>
      </w:r>
    </w:p>
    <w:p w14:paraId="795F9720" w14:textId="0CEE30D5" w:rsidR="00C8213E" w:rsidRDefault="00C8213E" w:rsidP="00C8213E">
      <w:pPr>
        <w:pStyle w:val="ListParagraph"/>
        <w:numPr>
          <w:ilvl w:val="0"/>
          <w:numId w:val="21"/>
        </w:numPr>
      </w:pPr>
      <w:r>
        <w:t xml:space="preserve">Beim Verlieren des Spiels wird der eingesetzte Betrag gelöscht. </w:t>
      </w:r>
    </w:p>
    <w:p w14:paraId="2D2EEC70" w14:textId="77777777" w:rsidR="00BE4179" w:rsidRDefault="00BE4179" w:rsidP="00D05237">
      <w:pPr>
        <w:pStyle w:val="Heading3"/>
      </w:pPr>
    </w:p>
    <w:p w14:paraId="10402F95" w14:textId="1AC25B22" w:rsidR="00F828D4" w:rsidRPr="00F828D4" w:rsidRDefault="00BE4179" w:rsidP="00D05237">
      <w:pPr>
        <w:pStyle w:val="Heading3"/>
      </w:pPr>
      <w:r>
        <w:t>User Story 9</w:t>
      </w:r>
    </w:p>
    <w:p w14:paraId="5303B6FC" w14:textId="37AD69B6" w:rsidR="00F828D4" w:rsidRDefault="00F828D4" w:rsidP="00F828D4">
      <w:r>
        <w:t>Als Spieler möchte ich das Spiel jederzeit verlassen können</w:t>
      </w:r>
    </w:p>
    <w:p w14:paraId="12BD4808" w14:textId="09E2DF04" w:rsidR="00F828D4" w:rsidRDefault="00F828D4" w:rsidP="00F828D4"/>
    <w:p w14:paraId="10D3D020" w14:textId="69EC96EE" w:rsidR="00F828D4" w:rsidRDefault="00F828D4" w:rsidP="00F828D4">
      <w:r>
        <w:t>Akzeptanzkriterien</w:t>
      </w:r>
    </w:p>
    <w:p w14:paraId="3467066C" w14:textId="053CDD72" w:rsidR="00F828D4" w:rsidRDefault="00F828D4" w:rsidP="00F828D4">
      <w:pPr>
        <w:pStyle w:val="ListParagraph"/>
        <w:numPr>
          <w:ilvl w:val="0"/>
          <w:numId w:val="17"/>
        </w:numPr>
      </w:pPr>
      <w:r>
        <w:t>Das Spiel kann jederzeit abgebrochen werden</w:t>
      </w:r>
      <w:r w:rsidR="0069193F">
        <w:t>.</w:t>
      </w:r>
    </w:p>
    <w:p w14:paraId="245E0638" w14:textId="72EDDEE0" w:rsidR="00F828D4" w:rsidRPr="004665AC" w:rsidRDefault="0069193F" w:rsidP="00F828D4">
      <w:pPr>
        <w:pStyle w:val="ListParagraph"/>
        <w:numPr>
          <w:ilvl w:val="0"/>
          <w:numId w:val="17"/>
        </w:numPr>
      </w:pPr>
      <w:r>
        <w:t>Bereits g</w:t>
      </w:r>
      <w:r w:rsidR="00F828D4">
        <w:t xml:space="preserve">esetzte Beträge </w:t>
      </w:r>
      <w:r>
        <w:t>gehen</w:t>
      </w:r>
      <w:r w:rsidR="00F828D4">
        <w:t xml:space="preserve"> beim Abbruch verloren</w:t>
      </w:r>
      <w:r>
        <w:t>.</w:t>
      </w:r>
    </w:p>
    <w:p w14:paraId="6DEA6D86" w14:textId="6B889FC0" w:rsidR="006B5DAE" w:rsidRPr="00564010" w:rsidRDefault="006B5DAE" w:rsidP="00626E84"/>
    <w:sectPr w:rsidR="006B5DAE" w:rsidRPr="00564010" w:rsidSect="00AE506B">
      <w:headerReference w:type="default" r:id="rId9"/>
      <w:footerReference w:type="default" r:id="rId10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723D4" w14:textId="77777777" w:rsidR="000F25AE" w:rsidRDefault="000F25AE">
      <w:r>
        <w:separator/>
      </w:r>
    </w:p>
  </w:endnote>
  <w:endnote w:type="continuationSeparator" w:id="0">
    <w:p w14:paraId="16642913" w14:textId="77777777" w:rsidR="000F25AE" w:rsidRDefault="000F2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7507A" w14:textId="37F5A7EB" w:rsidR="007310B6" w:rsidRDefault="00313E31">
    <w:pPr>
      <w:pStyle w:val="Footer"/>
      <w:tabs>
        <w:tab w:val="clear" w:pos="8640"/>
        <w:tab w:val="right" w:pos="9356"/>
      </w:tabs>
      <w:rPr>
        <w:rFonts w:cs="Arial"/>
        <w:lang w:val="en-GB"/>
      </w:rPr>
    </w:pPr>
    <w:r>
      <w:rPr>
        <w:rFonts w:cs="Arial"/>
        <w:noProof/>
      </w:rPr>
      <w:pict w14:anchorId="0C97F524">
        <v:rect id="_x0000_i1026" alt="" style="width:467.3pt;height:.05pt;mso-width-percent:0;mso-height-percent:0;mso-width-percent:0;mso-height-percent:0" o:hrpct="295" o:hralign="center" o:hrstd="t" o:hrnoshade="t" o:hr="t" fillcolor="gray" stroked="f"/>
      </w:pict>
    </w:r>
    <w:r w:rsidR="007310B6">
      <w:rPr>
        <w:rFonts w:cs="Arial"/>
        <w:sz w:val="18"/>
      </w:rPr>
      <w:sym w:font="Symbol" w:char="F0E3"/>
    </w:r>
    <w:r w:rsidR="007310B6">
      <w:rPr>
        <w:rFonts w:cs="Arial"/>
        <w:sz w:val="18"/>
        <w:lang w:val="en-GB"/>
      </w:rPr>
      <w:t xml:space="preserve"> BBB, IT-School 2017</w:t>
    </w:r>
    <w:r w:rsidR="007310B6">
      <w:rPr>
        <w:rFonts w:cs="Arial"/>
        <w:sz w:val="18"/>
        <w:lang w:val="en-GB"/>
      </w:rPr>
      <w:tab/>
    </w:r>
    <w:r w:rsidR="007310B6">
      <w:rPr>
        <w:rFonts w:cs="Arial"/>
        <w:sz w:val="18"/>
        <w:lang w:val="en-GB"/>
      </w:rPr>
      <w:tab/>
    </w:r>
    <w:r w:rsidR="007310B6">
      <w:rPr>
        <w:rStyle w:val="PageNumber"/>
        <w:rFonts w:cs="Arial"/>
        <w:sz w:val="18"/>
      </w:rPr>
      <w:fldChar w:fldCharType="begin"/>
    </w:r>
    <w:r w:rsidR="007310B6">
      <w:rPr>
        <w:rStyle w:val="PageNumber"/>
        <w:rFonts w:cs="Arial"/>
        <w:sz w:val="18"/>
        <w:lang w:val="en-GB"/>
      </w:rPr>
      <w:instrText xml:space="preserve"> PAGE </w:instrText>
    </w:r>
    <w:r w:rsidR="007310B6">
      <w:rPr>
        <w:rStyle w:val="PageNumber"/>
        <w:rFonts w:cs="Arial"/>
        <w:sz w:val="18"/>
      </w:rPr>
      <w:fldChar w:fldCharType="separate"/>
    </w:r>
    <w:r w:rsidR="00BE4179">
      <w:rPr>
        <w:rStyle w:val="PageNumber"/>
        <w:rFonts w:cs="Arial"/>
        <w:noProof/>
        <w:sz w:val="18"/>
        <w:lang w:val="en-GB"/>
      </w:rPr>
      <w:t>3</w:t>
    </w:r>
    <w:r w:rsidR="007310B6">
      <w:rPr>
        <w:rStyle w:val="PageNumber"/>
        <w:rFonts w:cs="Arial"/>
        <w:sz w:val="18"/>
      </w:rPr>
      <w:fldChar w:fldCharType="end"/>
    </w:r>
    <w:r w:rsidR="007310B6">
      <w:rPr>
        <w:rStyle w:val="PageNumber"/>
        <w:rFonts w:cs="Arial"/>
        <w:sz w:val="18"/>
        <w:lang w:val="en-GB"/>
      </w:rPr>
      <w:t xml:space="preserve"> / </w:t>
    </w:r>
    <w:r w:rsidR="007310B6">
      <w:rPr>
        <w:rStyle w:val="PageNumber"/>
        <w:rFonts w:cs="Arial"/>
        <w:sz w:val="18"/>
      </w:rPr>
      <w:fldChar w:fldCharType="begin"/>
    </w:r>
    <w:r w:rsidR="007310B6">
      <w:rPr>
        <w:rStyle w:val="PageNumber"/>
        <w:rFonts w:cs="Arial"/>
        <w:sz w:val="18"/>
        <w:lang w:val="en-GB"/>
      </w:rPr>
      <w:instrText xml:space="preserve"> NUMPAGES </w:instrText>
    </w:r>
    <w:r w:rsidR="007310B6">
      <w:rPr>
        <w:rStyle w:val="PageNumber"/>
        <w:rFonts w:cs="Arial"/>
        <w:sz w:val="18"/>
      </w:rPr>
      <w:fldChar w:fldCharType="separate"/>
    </w:r>
    <w:r w:rsidR="00BE4179">
      <w:rPr>
        <w:rStyle w:val="PageNumber"/>
        <w:rFonts w:cs="Arial"/>
        <w:noProof/>
        <w:sz w:val="18"/>
        <w:lang w:val="en-GB"/>
      </w:rPr>
      <w:t>3</w:t>
    </w:r>
    <w:r w:rsidR="007310B6">
      <w:rPr>
        <w:rStyle w:val="PageNumber"/>
        <w:rFonts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4E3088" w14:textId="77777777" w:rsidR="000F25AE" w:rsidRDefault="000F25AE">
      <w:r>
        <w:separator/>
      </w:r>
    </w:p>
  </w:footnote>
  <w:footnote w:type="continuationSeparator" w:id="0">
    <w:p w14:paraId="328AFAE8" w14:textId="77777777" w:rsidR="000F25AE" w:rsidRDefault="000F25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B71B6" w14:textId="77777777" w:rsidR="007310B6" w:rsidRDefault="007310B6">
    <w:pPr>
      <w:pStyle w:val="Header"/>
      <w:widowControl/>
      <w:tabs>
        <w:tab w:val="clear" w:pos="4536"/>
        <w:tab w:val="clear" w:pos="9072"/>
        <w:tab w:val="center" w:pos="4320"/>
        <w:tab w:val="right" w:pos="8640"/>
      </w:tabs>
      <w:spacing w:before="60" w:after="60"/>
      <w:jc w:val="right"/>
    </w:pPr>
    <w:r>
      <w:rPr>
        <w:rFonts w:cs="Arial"/>
        <w:noProof/>
        <w:sz w:val="40"/>
        <w:lang w:eastAsia="de-CH"/>
      </w:rPr>
      <w:drawing>
        <wp:inline distT="0" distB="0" distL="0" distR="0" wp14:anchorId="31F517BC" wp14:editId="229C6615">
          <wp:extent cx="765293" cy="58003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BB-IT-School_25%_rgb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805" cy="6175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13E31">
      <w:rPr>
        <w:rFonts w:cs="Arial"/>
        <w:noProof/>
      </w:rPr>
      <w:pict w14:anchorId="650504D9">
        <v:rect id="_x0000_i1025" alt="" style="width:467.3pt;height:.05pt;mso-width-percent:0;mso-height-percent:0;mso-width-percent:0;mso-height-percent:0" o:hrpct="295" o:hralign="center" o:hrstd="t" o:hrnoshade="t" o:hr="t" fillcolor="gray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B48F9"/>
    <w:multiLevelType w:val="hybridMultilevel"/>
    <w:tmpl w:val="62F0FE8C"/>
    <w:lvl w:ilvl="0" w:tplc="08070015">
      <w:start w:val="1"/>
      <w:numFmt w:val="decimal"/>
      <w:lvlText w:val="(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14051"/>
    <w:multiLevelType w:val="hybridMultilevel"/>
    <w:tmpl w:val="3B360156"/>
    <w:lvl w:ilvl="0" w:tplc="72DCC6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72DCC6EE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447E5"/>
    <w:multiLevelType w:val="hybridMultilevel"/>
    <w:tmpl w:val="876CB30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11C8C"/>
    <w:multiLevelType w:val="hybridMultilevel"/>
    <w:tmpl w:val="A06E4A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A632C"/>
    <w:multiLevelType w:val="hybridMultilevel"/>
    <w:tmpl w:val="A1B2AF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12EA5"/>
    <w:multiLevelType w:val="hybridMultilevel"/>
    <w:tmpl w:val="3378E1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31DE5"/>
    <w:multiLevelType w:val="hybridMultilevel"/>
    <w:tmpl w:val="71E0064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4807B0"/>
    <w:multiLevelType w:val="hybridMultilevel"/>
    <w:tmpl w:val="B4DC0760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5BDD"/>
    <w:multiLevelType w:val="hybridMultilevel"/>
    <w:tmpl w:val="B28C1A4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2120F9"/>
    <w:multiLevelType w:val="hybridMultilevel"/>
    <w:tmpl w:val="463AB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130E6D"/>
    <w:multiLevelType w:val="hybridMultilevel"/>
    <w:tmpl w:val="2C16C57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286905"/>
    <w:multiLevelType w:val="hybridMultilevel"/>
    <w:tmpl w:val="71DA399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24E4E"/>
    <w:multiLevelType w:val="hybridMultilevel"/>
    <w:tmpl w:val="B3B6DC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F46FE"/>
    <w:multiLevelType w:val="hybridMultilevel"/>
    <w:tmpl w:val="68F4E20A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64F29"/>
    <w:multiLevelType w:val="hybridMultilevel"/>
    <w:tmpl w:val="52A4D9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62805"/>
    <w:multiLevelType w:val="hybridMultilevel"/>
    <w:tmpl w:val="EAFC63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A80E34"/>
    <w:multiLevelType w:val="hybridMultilevel"/>
    <w:tmpl w:val="1C763B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660EFF"/>
    <w:multiLevelType w:val="hybridMultilevel"/>
    <w:tmpl w:val="22DE22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610327"/>
    <w:multiLevelType w:val="hybridMultilevel"/>
    <w:tmpl w:val="2A1CE2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A3075"/>
    <w:multiLevelType w:val="hybridMultilevel"/>
    <w:tmpl w:val="569E60D4"/>
    <w:lvl w:ilvl="0" w:tplc="08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9"/>
  </w:num>
  <w:num w:numId="4">
    <w:abstractNumId w:val="0"/>
  </w:num>
  <w:num w:numId="5">
    <w:abstractNumId w:val="20"/>
  </w:num>
  <w:num w:numId="6">
    <w:abstractNumId w:val="8"/>
  </w:num>
  <w:num w:numId="7">
    <w:abstractNumId w:val="9"/>
  </w:num>
  <w:num w:numId="8">
    <w:abstractNumId w:val="14"/>
  </w:num>
  <w:num w:numId="9">
    <w:abstractNumId w:val="1"/>
  </w:num>
  <w:num w:numId="10">
    <w:abstractNumId w:val="2"/>
  </w:num>
  <w:num w:numId="11">
    <w:abstractNumId w:val="7"/>
  </w:num>
  <w:num w:numId="12">
    <w:abstractNumId w:val="5"/>
  </w:num>
  <w:num w:numId="13">
    <w:abstractNumId w:val="3"/>
  </w:num>
  <w:num w:numId="14">
    <w:abstractNumId w:val="18"/>
  </w:num>
  <w:num w:numId="15">
    <w:abstractNumId w:val="15"/>
  </w:num>
  <w:num w:numId="16">
    <w:abstractNumId w:val="11"/>
  </w:num>
  <w:num w:numId="17">
    <w:abstractNumId w:val="12"/>
  </w:num>
  <w:num w:numId="18">
    <w:abstractNumId w:val="17"/>
  </w:num>
  <w:num w:numId="19">
    <w:abstractNumId w:val="6"/>
  </w:num>
  <w:num w:numId="20">
    <w:abstractNumId w:val="13"/>
  </w:num>
  <w:num w:numId="2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de-CH" w:vendorID="64" w:dllVersion="0" w:nlCheck="1" w:checkStyle="0"/>
  <w:activeWritingStyle w:appName="MSWord" w:lang="de-DE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ctiveWritingStyle w:appName="MSWord" w:lang="en-GB" w:vendorID="64" w:dllVersion="4096" w:nlCheck="1" w:checkStyle="0"/>
  <w:activeWritingStyle w:appName="MSWord" w:lang="de-CH" w:vendorID="2" w:dllVersion="6" w:checkStyle="1"/>
  <w:activeWritingStyle w:appName="MSWord" w:lang="en-US" w:vendorID="2" w:dllVersion="6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409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02A34"/>
    <w:rsid w:val="000274CE"/>
    <w:rsid w:val="000413C4"/>
    <w:rsid w:val="00041F08"/>
    <w:rsid w:val="00066D3D"/>
    <w:rsid w:val="00076E8E"/>
    <w:rsid w:val="000818D9"/>
    <w:rsid w:val="00094876"/>
    <w:rsid w:val="000A2776"/>
    <w:rsid w:val="000B0020"/>
    <w:rsid w:val="000D7343"/>
    <w:rsid w:val="000F25AE"/>
    <w:rsid w:val="000F3C4C"/>
    <w:rsid w:val="001015D5"/>
    <w:rsid w:val="00104C13"/>
    <w:rsid w:val="00122315"/>
    <w:rsid w:val="001240CF"/>
    <w:rsid w:val="0012502E"/>
    <w:rsid w:val="00136BD4"/>
    <w:rsid w:val="001415A6"/>
    <w:rsid w:val="00175D5B"/>
    <w:rsid w:val="001857BF"/>
    <w:rsid w:val="001A28CA"/>
    <w:rsid w:val="001B3128"/>
    <w:rsid w:val="001D2AA2"/>
    <w:rsid w:val="001F6EE0"/>
    <w:rsid w:val="001F7854"/>
    <w:rsid w:val="0020448A"/>
    <w:rsid w:val="002118E1"/>
    <w:rsid w:val="0022267B"/>
    <w:rsid w:val="00244795"/>
    <w:rsid w:val="00244ED4"/>
    <w:rsid w:val="00255A5E"/>
    <w:rsid w:val="00262A23"/>
    <w:rsid w:val="00264F19"/>
    <w:rsid w:val="0027121A"/>
    <w:rsid w:val="00281E2D"/>
    <w:rsid w:val="00284549"/>
    <w:rsid w:val="00296166"/>
    <w:rsid w:val="002B74DE"/>
    <w:rsid w:val="002C0994"/>
    <w:rsid w:val="002C7CF3"/>
    <w:rsid w:val="002D7D15"/>
    <w:rsid w:val="002E2352"/>
    <w:rsid w:val="002F6DE0"/>
    <w:rsid w:val="002F7884"/>
    <w:rsid w:val="0030152C"/>
    <w:rsid w:val="00313E31"/>
    <w:rsid w:val="0037373E"/>
    <w:rsid w:val="00373B77"/>
    <w:rsid w:val="00376B81"/>
    <w:rsid w:val="003816D8"/>
    <w:rsid w:val="0038641C"/>
    <w:rsid w:val="0039322B"/>
    <w:rsid w:val="00394656"/>
    <w:rsid w:val="003B1CD3"/>
    <w:rsid w:val="003B4487"/>
    <w:rsid w:val="003C65AD"/>
    <w:rsid w:val="003E4BFB"/>
    <w:rsid w:val="003F2CCE"/>
    <w:rsid w:val="0040112A"/>
    <w:rsid w:val="00405AD1"/>
    <w:rsid w:val="00406170"/>
    <w:rsid w:val="0040697A"/>
    <w:rsid w:val="004310EE"/>
    <w:rsid w:val="00450310"/>
    <w:rsid w:val="004644E8"/>
    <w:rsid w:val="004665AC"/>
    <w:rsid w:val="00472C3A"/>
    <w:rsid w:val="00481195"/>
    <w:rsid w:val="004A24FF"/>
    <w:rsid w:val="004C0ADD"/>
    <w:rsid w:val="004C0E6C"/>
    <w:rsid w:val="004C3F96"/>
    <w:rsid w:val="004D5CBC"/>
    <w:rsid w:val="004E1CF7"/>
    <w:rsid w:val="004E4585"/>
    <w:rsid w:val="004E6FD9"/>
    <w:rsid w:val="004F72B9"/>
    <w:rsid w:val="00504C8F"/>
    <w:rsid w:val="00510DF6"/>
    <w:rsid w:val="00513300"/>
    <w:rsid w:val="005158C7"/>
    <w:rsid w:val="0053188A"/>
    <w:rsid w:val="005363F9"/>
    <w:rsid w:val="00555F84"/>
    <w:rsid w:val="00564010"/>
    <w:rsid w:val="00567349"/>
    <w:rsid w:val="00572BC3"/>
    <w:rsid w:val="005828FF"/>
    <w:rsid w:val="0058509C"/>
    <w:rsid w:val="00585382"/>
    <w:rsid w:val="0059653E"/>
    <w:rsid w:val="005A4A0F"/>
    <w:rsid w:val="005E203E"/>
    <w:rsid w:val="00626E84"/>
    <w:rsid w:val="00637C72"/>
    <w:rsid w:val="00643A70"/>
    <w:rsid w:val="00646822"/>
    <w:rsid w:val="00672682"/>
    <w:rsid w:val="0067378A"/>
    <w:rsid w:val="0069193F"/>
    <w:rsid w:val="00695978"/>
    <w:rsid w:val="00696500"/>
    <w:rsid w:val="006B3DCC"/>
    <w:rsid w:val="006B5DAE"/>
    <w:rsid w:val="006C7931"/>
    <w:rsid w:val="00716430"/>
    <w:rsid w:val="007207F3"/>
    <w:rsid w:val="00722104"/>
    <w:rsid w:val="007310B6"/>
    <w:rsid w:val="007529FC"/>
    <w:rsid w:val="0075758A"/>
    <w:rsid w:val="00757607"/>
    <w:rsid w:val="00775A86"/>
    <w:rsid w:val="00794CC0"/>
    <w:rsid w:val="007A4CEA"/>
    <w:rsid w:val="007C5154"/>
    <w:rsid w:val="007D231E"/>
    <w:rsid w:val="007D315F"/>
    <w:rsid w:val="007F21F8"/>
    <w:rsid w:val="007F390C"/>
    <w:rsid w:val="007F40EE"/>
    <w:rsid w:val="008133E4"/>
    <w:rsid w:val="008213B3"/>
    <w:rsid w:val="0082315E"/>
    <w:rsid w:val="008245CB"/>
    <w:rsid w:val="00825F67"/>
    <w:rsid w:val="0083559C"/>
    <w:rsid w:val="00841809"/>
    <w:rsid w:val="00844CEA"/>
    <w:rsid w:val="00847F72"/>
    <w:rsid w:val="00852C26"/>
    <w:rsid w:val="00854AF4"/>
    <w:rsid w:val="008579CD"/>
    <w:rsid w:val="0087419A"/>
    <w:rsid w:val="0087423E"/>
    <w:rsid w:val="00882E2C"/>
    <w:rsid w:val="00883E4B"/>
    <w:rsid w:val="008957E6"/>
    <w:rsid w:val="008A01B7"/>
    <w:rsid w:val="008C79FF"/>
    <w:rsid w:val="008E7DCA"/>
    <w:rsid w:val="008F56AF"/>
    <w:rsid w:val="0090332A"/>
    <w:rsid w:val="0093248E"/>
    <w:rsid w:val="00934CB2"/>
    <w:rsid w:val="00935490"/>
    <w:rsid w:val="00957E23"/>
    <w:rsid w:val="009629FA"/>
    <w:rsid w:val="00983FDE"/>
    <w:rsid w:val="009A7B83"/>
    <w:rsid w:val="009C0A95"/>
    <w:rsid w:val="009C1072"/>
    <w:rsid w:val="009C116B"/>
    <w:rsid w:val="009C4CA3"/>
    <w:rsid w:val="009C7647"/>
    <w:rsid w:val="009D3FB2"/>
    <w:rsid w:val="009E12B0"/>
    <w:rsid w:val="009E6458"/>
    <w:rsid w:val="009E7776"/>
    <w:rsid w:val="00A00444"/>
    <w:rsid w:val="00A100D2"/>
    <w:rsid w:val="00A11411"/>
    <w:rsid w:val="00A12573"/>
    <w:rsid w:val="00A236DE"/>
    <w:rsid w:val="00A23E5E"/>
    <w:rsid w:val="00A559C8"/>
    <w:rsid w:val="00A94E5B"/>
    <w:rsid w:val="00A95AC9"/>
    <w:rsid w:val="00A97244"/>
    <w:rsid w:val="00AA317D"/>
    <w:rsid w:val="00AA31E7"/>
    <w:rsid w:val="00AA6A07"/>
    <w:rsid w:val="00AB6E66"/>
    <w:rsid w:val="00AE506B"/>
    <w:rsid w:val="00B121C4"/>
    <w:rsid w:val="00B126FA"/>
    <w:rsid w:val="00B13846"/>
    <w:rsid w:val="00B170E0"/>
    <w:rsid w:val="00B224BA"/>
    <w:rsid w:val="00B305A8"/>
    <w:rsid w:val="00B3245A"/>
    <w:rsid w:val="00B34D68"/>
    <w:rsid w:val="00B34DBF"/>
    <w:rsid w:val="00B415D1"/>
    <w:rsid w:val="00B42826"/>
    <w:rsid w:val="00B92878"/>
    <w:rsid w:val="00B97BF8"/>
    <w:rsid w:val="00BA58B5"/>
    <w:rsid w:val="00BA6B7D"/>
    <w:rsid w:val="00BD0511"/>
    <w:rsid w:val="00BE1ED6"/>
    <w:rsid w:val="00BE4179"/>
    <w:rsid w:val="00BE7A59"/>
    <w:rsid w:val="00C0265F"/>
    <w:rsid w:val="00C051EA"/>
    <w:rsid w:val="00C14AEB"/>
    <w:rsid w:val="00C23C84"/>
    <w:rsid w:val="00C409CB"/>
    <w:rsid w:val="00C67BA2"/>
    <w:rsid w:val="00C8213E"/>
    <w:rsid w:val="00C8432F"/>
    <w:rsid w:val="00C96BA8"/>
    <w:rsid w:val="00CB0A0B"/>
    <w:rsid w:val="00CB7D12"/>
    <w:rsid w:val="00CC66F9"/>
    <w:rsid w:val="00CE4F2A"/>
    <w:rsid w:val="00CF1002"/>
    <w:rsid w:val="00CF1ACD"/>
    <w:rsid w:val="00D05237"/>
    <w:rsid w:val="00D056FA"/>
    <w:rsid w:val="00D070F2"/>
    <w:rsid w:val="00D07372"/>
    <w:rsid w:val="00D24FF9"/>
    <w:rsid w:val="00D45A2F"/>
    <w:rsid w:val="00D605A6"/>
    <w:rsid w:val="00D61C3B"/>
    <w:rsid w:val="00D63607"/>
    <w:rsid w:val="00D95072"/>
    <w:rsid w:val="00D96D39"/>
    <w:rsid w:val="00DA1BA2"/>
    <w:rsid w:val="00DB2245"/>
    <w:rsid w:val="00DD19E9"/>
    <w:rsid w:val="00DD329D"/>
    <w:rsid w:val="00DF5B5A"/>
    <w:rsid w:val="00E00705"/>
    <w:rsid w:val="00E203D1"/>
    <w:rsid w:val="00E32D71"/>
    <w:rsid w:val="00E439F4"/>
    <w:rsid w:val="00E56DDE"/>
    <w:rsid w:val="00E609A3"/>
    <w:rsid w:val="00E67AFA"/>
    <w:rsid w:val="00E70718"/>
    <w:rsid w:val="00E766A9"/>
    <w:rsid w:val="00E77B5B"/>
    <w:rsid w:val="00E8580D"/>
    <w:rsid w:val="00E923D8"/>
    <w:rsid w:val="00EC0801"/>
    <w:rsid w:val="00ED59AE"/>
    <w:rsid w:val="00ED7E6C"/>
    <w:rsid w:val="00EE6559"/>
    <w:rsid w:val="00EF0C6A"/>
    <w:rsid w:val="00EF5BB2"/>
    <w:rsid w:val="00F020BF"/>
    <w:rsid w:val="00F02EF3"/>
    <w:rsid w:val="00F10750"/>
    <w:rsid w:val="00F3007D"/>
    <w:rsid w:val="00F471F7"/>
    <w:rsid w:val="00F503B2"/>
    <w:rsid w:val="00F538F5"/>
    <w:rsid w:val="00F620C1"/>
    <w:rsid w:val="00F6503B"/>
    <w:rsid w:val="00F828D4"/>
    <w:rsid w:val="00FA0C37"/>
    <w:rsid w:val="00FB05AD"/>
    <w:rsid w:val="00FD1259"/>
    <w:rsid w:val="00FE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9"/>
    <o:shapelayout v:ext="edit">
      <o:idmap v:ext="edit" data="1"/>
    </o:shapelayout>
  </w:shapeDefaults>
  <w:decimalSymbol w:val="."/>
  <w:listSeparator w:val=","/>
  <w14:docId w14:val="006C37A1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5AC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de-DE"/>
    </w:rPr>
  </w:style>
  <w:style w:type="paragraph" w:styleId="Heading1">
    <w:name w:val="heading 1"/>
    <w:basedOn w:val="Normal"/>
    <w:next w:val="Normal"/>
    <w:qFormat/>
    <w:rsid w:val="00AE506B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BE7A59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AE506B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506B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AE506B"/>
    <w:pPr>
      <w:tabs>
        <w:tab w:val="center" w:pos="4320"/>
        <w:tab w:val="right" w:pos="8640"/>
      </w:tabs>
      <w:spacing w:before="60" w:after="60"/>
    </w:pPr>
  </w:style>
  <w:style w:type="character" w:styleId="PageNumber">
    <w:name w:val="page number"/>
    <w:basedOn w:val="DefaultParagraphFont"/>
    <w:rsid w:val="00AE506B"/>
    <w:rPr>
      <w:sz w:val="20"/>
    </w:rPr>
  </w:style>
  <w:style w:type="paragraph" w:customStyle="1" w:styleId="berschrift1">
    <w:name w:val="Êberschrift 1"/>
    <w:basedOn w:val="Normal"/>
    <w:next w:val="Normal"/>
    <w:rsid w:val="00AE506B"/>
    <w:pPr>
      <w:keepNext/>
      <w:jc w:val="center"/>
    </w:pPr>
    <w:rPr>
      <w:sz w:val="48"/>
    </w:rPr>
  </w:style>
  <w:style w:type="paragraph" w:styleId="BodyText">
    <w:name w:val="Body Text"/>
    <w:basedOn w:val="Normal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BodyTextIndent">
    <w:name w:val="Body Text Indent"/>
    <w:basedOn w:val="Normal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Normal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BodyText3">
    <w:name w:val="Body Text 3"/>
    <w:basedOn w:val="Normal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BodyTextIndent2">
    <w:name w:val="Body Text Indent 2"/>
    <w:basedOn w:val="Normal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Normal"/>
    <w:rsid w:val="00AE506B"/>
    <w:pPr>
      <w:widowControl/>
      <w:numPr>
        <w:numId w:val="1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Normal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BalloonText">
    <w:name w:val="Balloon Text"/>
    <w:basedOn w:val="Normal"/>
    <w:link w:val="BalloonTextChar"/>
    <w:rsid w:val="00222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Heading3Char">
    <w:name w:val="Heading 3 Char"/>
    <w:basedOn w:val="DefaultParagraphFont"/>
    <w:link w:val="Heading3"/>
    <w:rsid w:val="0022267B"/>
    <w:rPr>
      <w:rFonts w:ascii="Arial" w:hAnsi="Arial"/>
      <w:b/>
      <w:sz w:val="22"/>
      <w:lang w:val="en-US" w:eastAsia="de-DE"/>
    </w:rPr>
  </w:style>
  <w:style w:type="table" w:styleId="TableGrid">
    <w:name w:val="Table Grid"/>
    <w:basedOn w:val="TableNormal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070F2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B4487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90332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1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</w:pPr>
    <w:rPr>
      <w:rFonts w:ascii="Courier New" w:hAnsi="Courier New" w:cs="Courier New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128"/>
    <w:rPr>
      <w:rFonts w:ascii="Courier New" w:hAnsi="Courier New" w:cs="Courier New"/>
      <w:lang w:val="en-US" w:eastAsia="en-US"/>
    </w:rPr>
  </w:style>
  <w:style w:type="character" w:customStyle="1" w:styleId="typ">
    <w:name w:val="typ"/>
    <w:basedOn w:val="DefaultParagraphFont"/>
    <w:rsid w:val="001B3128"/>
  </w:style>
  <w:style w:type="character" w:customStyle="1" w:styleId="pln">
    <w:name w:val="pln"/>
    <w:basedOn w:val="DefaultParagraphFont"/>
    <w:rsid w:val="001B3128"/>
  </w:style>
  <w:style w:type="character" w:customStyle="1" w:styleId="pun">
    <w:name w:val="pun"/>
    <w:basedOn w:val="DefaultParagraphFont"/>
    <w:rsid w:val="001B3128"/>
  </w:style>
  <w:style w:type="character" w:customStyle="1" w:styleId="kwd">
    <w:name w:val="kwd"/>
    <w:basedOn w:val="DefaultParagraphFont"/>
    <w:rsid w:val="001B3128"/>
  </w:style>
  <w:style w:type="character" w:customStyle="1" w:styleId="lit">
    <w:name w:val="lit"/>
    <w:basedOn w:val="DefaultParagraphFont"/>
    <w:rsid w:val="001B3128"/>
  </w:style>
  <w:style w:type="character" w:customStyle="1" w:styleId="com">
    <w:name w:val="com"/>
    <w:basedOn w:val="DefaultParagraphFont"/>
    <w:rsid w:val="001B3128"/>
  </w:style>
  <w:style w:type="paragraph" w:customStyle="1" w:styleId="Lsung">
    <w:name w:val="Lösung"/>
    <w:basedOn w:val="ListParagraph"/>
    <w:link w:val="LsungChar"/>
    <w:qFormat/>
    <w:rsid w:val="0087423E"/>
    <w:pPr>
      <w:widowControl/>
      <w:overflowPunct/>
      <w:textAlignment w:val="auto"/>
    </w:pPr>
    <w:rPr>
      <w:rFonts w:ascii="NimbusRomNo9L-Regu" w:hAnsi="NimbusRomNo9L-Regu" w:cs="NimbusRomNo9L-Regu"/>
      <w:i/>
      <w:color w:val="C00000"/>
      <w:szCs w:val="22"/>
      <w:lang w:eastAsia="de-CH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423E"/>
    <w:rPr>
      <w:rFonts w:ascii="Arial" w:hAnsi="Arial"/>
      <w:sz w:val="22"/>
      <w:lang w:eastAsia="de-DE"/>
    </w:rPr>
  </w:style>
  <w:style w:type="character" w:customStyle="1" w:styleId="LsungChar">
    <w:name w:val="Lösung Char"/>
    <w:basedOn w:val="ListParagraphChar"/>
    <w:link w:val="Lsung"/>
    <w:rsid w:val="0087423E"/>
    <w:rPr>
      <w:rFonts w:ascii="NimbusRomNo9L-Regu" w:hAnsi="NimbusRomNo9L-Regu" w:cs="NimbusRomNo9L-Regu"/>
      <w:i/>
      <w:color w:val="C00000"/>
      <w:sz w:val="22"/>
      <w:szCs w:val="22"/>
      <w:lang w:eastAsia="de-DE"/>
    </w:rPr>
  </w:style>
  <w:style w:type="paragraph" w:styleId="Caption">
    <w:name w:val="caption"/>
    <w:basedOn w:val="Normal"/>
    <w:next w:val="Normal"/>
    <w:unhideWhenUsed/>
    <w:qFormat/>
    <w:rsid w:val="00F828D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9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49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4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990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73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123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817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2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482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08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641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61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355D-742A-ED45-8E31-AD2DFD0D4A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D:\SVN\BiVo-Revision_2014\trunk\Vorlagen\Vorlage_Auftraege_neue_BiVo.dotx</Template>
  <TotalTime>1</TotalTime>
  <Pages>3</Pages>
  <Words>475</Words>
  <Characters>2899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Lern- und Arbeitsauftrag Nr. 00#-00#a</vt:lpstr>
      <vt:lpstr>Lern- und Arbeitsauftrag Nr. 00#-00#a</vt:lpstr>
    </vt:vector>
  </TitlesOfParts>
  <Company>BBB, IT-School</Company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Nr. 00#-00#a</dc:title>
  <dc:creator>Hanspeter Vogt</dc:creator>
  <cp:lastModifiedBy>Secura Center</cp:lastModifiedBy>
  <cp:revision>40</cp:revision>
  <dcterms:created xsi:type="dcterms:W3CDTF">2017-06-21T13:29:00Z</dcterms:created>
  <dcterms:modified xsi:type="dcterms:W3CDTF">2019-04-09T07:49:00Z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</Properties>
</file>